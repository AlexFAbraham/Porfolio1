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1C339" w14:textId="77777777" w:rsidR="00B4528D" w:rsidRPr="00B4528D" w:rsidRDefault="00B01047" w:rsidP="00B4528D">
      <w:pPr>
        <w:pStyle w:val="Title"/>
      </w:pPr>
      <w:r>
        <w:t>Alex Abraham</w:t>
      </w:r>
    </w:p>
    <w:p w14:paraId="166B2D03" w14:textId="77777777" w:rsidR="008417D1" w:rsidRPr="00B01047" w:rsidRDefault="00B01047" w:rsidP="008417D1">
      <w:pPr>
        <w:rPr>
          <w:sz w:val="20"/>
          <w:szCs w:val="20"/>
        </w:rPr>
      </w:pPr>
      <w:r w:rsidRPr="00B01047">
        <w:rPr>
          <w:sz w:val="20"/>
          <w:szCs w:val="20"/>
        </w:rPr>
        <w:t xml:space="preserve">4957 Cedar Wood Drive Southwest Lilburn, Georgia 30047 </w:t>
      </w:r>
      <w:r w:rsidR="008417D1" w:rsidRPr="00B01047">
        <w:rPr>
          <w:sz w:val="20"/>
          <w:szCs w:val="20"/>
        </w:rPr>
        <w:t>| </w:t>
      </w:r>
      <w:r w:rsidRPr="00B01047">
        <w:rPr>
          <w:sz w:val="20"/>
          <w:szCs w:val="20"/>
        </w:rPr>
        <w:t>404-409-6119</w:t>
      </w:r>
      <w:r w:rsidR="008417D1" w:rsidRPr="00B01047">
        <w:rPr>
          <w:sz w:val="20"/>
          <w:szCs w:val="20"/>
        </w:rPr>
        <w:t> | </w:t>
      </w:r>
      <w:r w:rsidRPr="00B01047">
        <w:rPr>
          <w:sz w:val="20"/>
          <w:szCs w:val="20"/>
        </w:rPr>
        <w:t>Alex.f.Abraham@gmail.com</w:t>
      </w:r>
    </w:p>
    <w:p w14:paraId="28AA949F" w14:textId="54B6FB27" w:rsidR="008C4A27" w:rsidRDefault="00EE2C67" w:rsidP="008C4A27">
      <w:pPr>
        <w:pStyle w:val="Date"/>
      </w:pPr>
      <w:r>
        <w:t>June</w:t>
      </w:r>
      <w:r w:rsidR="00241503">
        <w:t xml:space="preserve"> </w:t>
      </w:r>
      <w:r>
        <w:t>14</w:t>
      </w:r>
      <w:r w:rsidR="00FE635B">
        <w:t>, 20</w:t>
      </w:r>
      <w:r>
        <w:t>20</w:t>
      </w:r>
      <w:r w:rsidR="00B01047">
        <w:t xml:space="preserve"> </w:t>
      </w:r>
    </w:p>
    <w:p w14:paraId="6A7FA3FD" w14:textId="77777777" w:rsidR="00B108CF" w:rsidRDefault="00B108CF" w:rsidP="00B108CF">
      <w:pPr>
        <w:pStyle w:val="Address"/>
      </w:pPr>
    </w:p>
    <w:p w14:paraId="2BA16B3E" w14:textId="136D8D78" w:rsidR="00B108CF" w:rsidRDefault="003D5ED3" w:rsidP="00B108CF">
      <w:pPr>
        <w:pStyle w:val="Address"/>
      </w:pPr>
      <w:r>
        <w:t>Hiring Manager</w:t>
      </w:r>
    </w:p>
    <w:p w14:paraId="32FF32B2" w14:textId="098396E0" w:rsidR="008C4A27" w:rsidRDefault="008417D1" w:rsidP="00B108CF">
      <w:pPr>
        <w:pStyle w:val="Salutation"/>
      </w:pPr>
      <w:r>
        <w:t>Dear</w:t>
      </w:r>
      <w:r w:rsidR="008C4A27">
        <w:t xml:space="preserve"> </w:t>
      </w:r>
      <w:sdt>
        <w:sdtPr>
          <w:alias w:val="Recipient Name:"/>
          <w:tag w:val="Recipient Name:"/>
          <w:id w:val="1981333490"/>
          <w:placeholder>
            <w:docPart w:val="17097B7D0A9744FF89A8B5CF654EAA7D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3D5ED3">
            <w:t>Hiring Manager</w:t>
          </w:r>
        </w:sdtContent>
      </w:sdt>
      <w:r w:rsidR="008C4A27">
        <w:t>:</w:t>
      </w:r>
    </w:p>
    <w:p w14:paraId="034893CF" w14:textId="604B400A" w:rsidR="00946C2F" w:rsidRDefault="00B01047" w:rsidP="00B01047">
      <w:r>
        <w:t xml:space="preserve">I am </w:t>
      </w:r>
      <w:r w:rsidR="00EE2C67">
        <w:t xml:space="preserve">currently an ITEC student </w:t>
      </w:r>
      <w:r>
        <w:t xml:space="preserve">at </w:t>
      </w:r>
      <w:r w:rsidR="00CC1DD1">
        <w:t>GGC university</w:t>
      </w:r>
      <w:r>
        <w:t xml:space="preserve">, and a former student </w:t>
      </w:r>
      <w:r w:rsidR="00EE2C67">
        <w:t>at</w:t>
      </w:r>
      <w:r>
        <w:t xml:space="preserve"> Parkview High School, and Maxwell High School.</w:t>
      </w:r>
      <w:r w:rsidR="003F46C8">
        <w:t xml:space="preserve"> I am very intrigued </w:t>
      </w:r>
      <w:r w:rsidR="00EE2C67">
        <w:t>by</w:t>
      </w:r>
      <w:r w:rsidR="003F46C8">
        <w:t xml:space="preserve"> the open position your company offers. </w:t>
      </w:r>
      <w:r w:rsidR="0000613F">
        <w:t xml:space="preserve">For the last </w:t>
      </w:r>
      <w:r w:rsidR="00EE2C67">
        <w:t>four</w:t>
      </w:r>
      <w:r w:rsidR="0000613F">
        <w:t xml:space="preserve"> years, I have been taking university classes </w:t>
      </w:r>
      <w:r w:rsidR="00EE2C67">
        <w:t>i</w:t>
      </w:r>
      <w:r w:rsidR="0000613F">
        <w:t xml:space="preserve">n </w:t>
      </w:r>
      <w:r w:rsidR="00EE2C67">
        <w:t>programming</w:t>
      </w:r>
      <w:r w:rsidR="0000613F">
        <w:t xml:space="preserve">, </w:t>
      </w:r>
      <w:r w:rsidR="00EE2C67">
        <w:t>databases,</w:t>
      </w:r>
      <w:r w:rsidR="0000613F">
        <w:t xml:space="preserve"> and </w:t>
      </w:r>
      <w:r w:rsidR="00EE2C67">
        <w:t>graphics</w:t>
      </w:r>
      <w:r w:rsidR="0000613F">
        <w:t xml:space="preserve">. </w:t>
      </w:r>
      <w:r w:rsidR="003F46C8">
        <w:t xml:space="preserve">I took these specific advanced classes in </w:t>
      </w:r>
      <w:r w:rsidR="00EE2C67">
        <w:t xml:space="preserve">ITEC </w:t>
      </w:r>
      <w:r w:rsidR="003F46C8">
        <w:t xml:space="preserve">to not only further my </w:t>
      </w:r>
      <w:r w:rsidR="00946C2F">
        <w:t>career</w:t>
      </w:r>
      <w:r w:rsidR="003F46C8">
        <w:t xml:space="preserve"> but to </w:t>
      </w:r>
      <w:r w:rsidR="00946C2F">
        <w:t xml:space="preserve">further improve my skills with </w:t>
      </w:r>
      <w:r w:rsidR="00EE2C67">
        <w:t xml:space="preserve">software </w:t>
      </w:r>
      <w:r w:rsidR="00946C2F">
        <w:t>and</w:t>
      </w:r>
      <w:r w:rsidR="00EE2C67">
        <w:t xml:space="preserve"> to become a better help to your company</w:t>
      </w:r>
      <w:r w:rsidR="00946C2F">
        <w:t xml:space="preserve">.  I </w:t>
      </w:r>
      <w:r w:rsidR="00EE2C67">
        <w:t xml:space="preserve">choose the route of software </w:t>
      </w:r>
      <w:r w:rsidR="00D01495">
        <w:t>development</w:t>
      </w:r>
      <w:r w:rsidR="00946C2F">
        <w:t xml:space="preserve"> to not only further my passion but to also expand my knowledge of hardware and software.</w:t>
      </w:r>
    </w:p>
    <w:p w14:paraId="125B2812" w14:textId="0AA1F0AB" w:rsidR="008417D1" w:rsidRDefault="00946C2F" w:rsidP="00B01047">
      <w:r>
        <w:softHyphen/>
      </w:r>
      <w:r w:rsidR="006C661A">
        <w:t>My skills show I have mastery of</w:t>
      </w:r>
      <w:r w:rsidR="00D01495">
        <w:t xml:space="preserve"> Java, HTML</w:t>
      </w:r>
      <w:r w:rsidR="006C661A">
        <w:t>,</w:t>
      </w:r>
      <w:r w:rsidR="00D01495">
        <w:t xml:space="preserve"> CSS, </w:t>
      </w:r>
      <w:r w:rsidR="00290EB9">
        <w:t>JavaScript</w:t>
      </w:r>
      <w:r w:rsidR="00D01495">
        <w:t>,</w:t>
      </w:r>
      <w:r w:rsidR="006C661A">
        <w:t xml:space="preserve"> Adobe Photoshop, Adobe After Effects, Adobe Premier</w:t>
      </w:r>
      <w:r w:rsidR="00EE2C67">
        <w:t>e</w:t>
      </w:r>
      <w:r w:rsidR="006C661A">
        <w:t xml:space="preserve"> Pro, Adobe Illustrator, Adobe InDesign, and Adobe Flash Professional. I have learned to troubleshoot problems, with Wi-Fi, and software problems. I’ve made myself extremely familiar with windows, and its functions.</w:t>
      </w:r>
      <w:r w:rsidR="00951BE5">
        <w:t xml:space="preserve"> Lastly,</w:t>
      </w:r>
      <w:r w:rsidR="006C661A">
        <w:t xml:space="preserve"> I </w:t>
      </w:r>
      <w:r w:rsidR="00290EB9">
        <w:t xml:space="preserve">committed to memory and practice </w:t>
      </w:r>
      <w:r w:rsidR="006C661A">
        <w:t xml:space="preserve">all sorts </w:t>
      </w:r>
      <w:r w:rsidR="00290EB9">
        <w:t xml:space="preserve">of </w:t>
      </w:r>
      <w:r w:rsidR="006C661A">
        <w:t xml:space="preserve">tools, as well as </w:t>
      </w:r>
      <w:r w:rsidR="00290EB9">
        <w:t xml:space="preserve">keyboard </w:t>
      </w:r>
      <w:r w:rsidR="006C661A">
        <w:t>shortcuts</w:t>
      </w:r>
      <w:r w:rsidR="00AE623D">
        <w:t xml:space="preserve">, making me more </w:t>
      </w:r>
      <w:proofErr w:type="gramStart"/>
      <w:r w:rsidR="00290EB9">
        <w:t>time-efficient</w:t>
      </w:r>
      <w:proofErr w:type="gramEnd"/>
      <w:r w:rsidR="00AE623D">
        <w:t xml:space="preserve">. </w:t>
      </w:r>
    </w:p>
    <w:p w14:paraId="4E1CF309" w14:textId="4C52882A" w:rsidR="00951BE5" w:rsidRDefault="00951BE5" w:rsidP="00B01047">
      <w:r>
        <w:t xml:space="preserve">I am thrilled with your consideration of my credentials. I look forward to meeting with you, </w:t>
      </w:r>
      <w:r w:rsidR="00362FE1">
        <w:t xml:space="preserve">hearing more about what </w:t>
      </w:r>
      <w:proofErr w:type="gramStart"/>
      <w:r w:rsidR="00362FE1">
        <w:t>is</w:t>
      </w:r>
      <w:r w:rsidR="00CC1DD1">
        <w:t xml:space="preserve"> truly a</w:t>
      </w:r>
      <w:r w:rsidR="00241503">
        <w:t xml:space="preserve"> member of </w:t>
      </w:r>
      <w:r w:rsidR="005B5F32">
        <w:t>your company</w:t>
      </w:r>
      <w:proofErr w:type="gramEnd"/>
      <w:r w:rsidR="005B5F32">
        <w:t xml:space="preserve"> is</w:t>
      </w:r>
      <w:r w:rsidR="0000613F">
        <w:t>,</w:t>
      </w:r>
      <w:r>
        <w:t xml:space="preserve"> the requirements of the position, and how my skills can fit in. The chance to join </w:t>
      </w:r>
      <w:r w:rsidR="003D5ED3">
        <w:t>the</w:t>
      </w:r>
      <w:r>
        <w:t xml:space="preserve"> team would be </w:t>
      </w:r>
      <w:r w:rsidR="00C7376B">
        <w:t xml:space="preserve">a </w:t>
      </w:r>
      <w:r>
        <w:t xml:space="preserve">tremendous </w:t>
      </w:r>
      <w:r w:rsidR="00C7376B">
        <w:t>opp</w:t>
      </w:r>
      <w:r w:rsidR="003238AE">
        <w:t xml:space="preserve">ortunity and honor. In the meantime, thank you for any time you spend reviewing my application, I apologize if it’s lengthy. </w:t>
      </w:r>
    </w:p>
    <w:p w14:paraId="0F2090FD" w14:textId="091F5CAD" w:rsidR="003238AE" w:rsidRPr="003238AE" w:rsidRDefault="00290EB9" w:rsidP="00290EB9">
      <w:pPr>
        <w:pStyle w:val="Closing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964252" wp14:editId="12B04BA5">
            <wp:simplePos x="0" y="0"/>
            <wp:positionH relativeFrom="column">
              <wp:posOffset>-238125</wp:posOffset>
            </wp:positionH>
            <wp:positionV relativeFrom="paragraph">
              <wp:posOffset>673100</wp:posOffset>
            </wp:positionV>
            <wp:extent cx="3408045" cy="913765"/>
            <wp:effectExtent l="0" t="0" r="0" b="0"/>
            <wp:wrapSquare wrapText="bothSides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04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8A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66FBB2" wp14:editId="37F10953">
                <wp:simplePos x="0" y="0"/>
                <wp:positionH relativeFrom="margin">
                  <wp:posOffset>-107950</wp:posOffset>
                </wp:positionH>
                <wp:positionV relativeFrom="bottomMargin">
                  <wp:align>top</wp:align>
                </wp:positionV>
                <wp:extent cx="2392680" cy="44196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68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5211F" w14:textId="77777777" w:rsidR="003238AE" w:rsidRPr="003238AE" w:rsidRDefault="003238AE">
                            <w:pPr>
                              <w:rPr>
                                <w:b/>
                              </w:rPr>
                            </w:pPr>
                            <w:r w:rsidRPr="003238AE">
                              <w:rPr>
                                <w:b/>
                              </w:rPr>
                              <w:t>Alex Abraham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66FB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.5pt;margin-top:0;width:188.4pt;height:34.8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top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" stroked="f">
                <v:textbox style="mso-fit-shape-to-text:t">
                  <w:txbxContent>
                    <w:p w14:paraId="1205211F" w14:textId="77777777" w:rsidR="003238AE" w:rsidRPr="003238AE" w:rsidRDefault="003238AE">
                      <w:pPr>
                        <w:rPr>
                          <w:b/>
                        </w:rPr>
                      </w:pPr>
                      <w:r w:rsidRPr="003238AE">
                        <w:rPr>
                          <w:b/>
                        </w:rPr>
                        <w:t>Alex Abraham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417D1">
        <w:t>Sincerely,</w:t>
      </w:r>
      <w:r w:rsidR="003238AE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3238AE" w:rsidRPr="003238AE">
      <w:footerReference w:type="default" r:id="rId8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15DE72" w14:textId="77777777" w:rsidR="0043133B" w:rsidRDefault="0043133B" w:rsidP="008C4A27">
      <w:pPr>
        <w:spacing w:after="0"/>
      </w:pPr>
      <w:r>
        <w:separator/>
      </w:r>
    </w:p>
  </w:endnote>
  <w:endnote w:type="continuationSeparator" w:id="0">
    <w:p w14:paraId="340A850C" w14:textId="77777777" w:rsidR="0043133B" w:rsidRDefault="0043133B" w:rsidP="008C4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81DAA" w14:textId="345AEDE7" w:rsidR="00714D80" w:rsidRDefault="008C4A2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108C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9A3C87" w14:textId="77777777" w:rsidR="0043133B" w:rsidRDefault="0043133B" w:rsidP="008C4A27">
      <w:pPr>
        <w:spacing w:after="0"/>
      </w:pPr>
      <w:r>
        <w:separator/>
      </w:r>
    </w:p>
  </w:footnote>
  <w:footnote w:type="continuationSeparator" w:id="0">
    <w:p w14:paraId="6FC8B3A2" w14:textId="77777777" w:rsidR="0043133B" w:rsidRDefault="0043133B" w:rsidP="008C4A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D4EB5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4E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FA7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7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18F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CF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804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E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808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B861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A80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287104"/>
    <w:multiLevelType w:val="multilevel"/>
    <w:tmpl w:val="2AA8B54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FA63E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A8F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0"/>
  </w:num>
  <w:num w:numId="5">
    <w:abstractNumId w:val="11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zsTCyNLQwsTAwNDVR0lEKTi0uzszPAykwrAUAi4oIICwAAAA="/>
  </w:docVars>
  <w:rsids>
    <w:rsidRoot w:val="00B01047"/>
    <w:rsid w:val="0000613F"/>
    <w:rsid w:val="00077B54"/>
    <w:rsid w:val="00103052"/>
    <w:rsid w:val="00241503"/>
    <w:rsid w:val="0026557B"/>
    <w:rsid w:val="00290EB9"/>
    <w:rsid w:val="00293B83"/>
    <w:rsid w:val="003238AE"/>
    <w:rsid w:val="00362FE1"/>
    <w:rsid w:val="003661B4"/>
    <w:rsid w:val="003D5ED3"/>
    <w:rsid w:val="003E11FA"/>
    <w:rsid w:val="003F46C8"/>
    <w:rsid w:val="0043133B"/>
    <w:rsid w:val="004C6507"/>
    <w:rsid w:val="005118D5"/>
    <w:rsid w:val="00581209"/>
    <w:rsid w:val="00586C86"/>
    <w:rsid w:val="005B5F32"/>
    <w:rsid w:val="006A3CE7"/>
    <w:rsid w:val="006C661A"/>
    <w:rsid w:val="008417D1"/>
    <w:rsid w:val="008417FA"/>
    <w:rsid w:val="008C4A27"/>
    <w:rsid w:val="00946C2F"/>
    <w:rsid w:val="00951BE5"/>
    <w:rsid w:val="00A71493"/>
    <w:rsid w:val="00AE623D"/>
    <w:rsid w:val="00B01047"/>
    <w:rsid w:val="00B108CF"/>
    <w:rsid w:val="00B137AD"/>
    <w:rsid w:val="00B4528D"/>
    <w:rsid w:val="00C0525B"/>
    <w:rsid w:val="00C7376B"/>
    <w:rsid w:val="00CC1DD1"/>
    <w:rsid w:val="00D01495"/>
    <w:rsid w:val="00D611DC"/>
    <w:rsid w:val="00DD6E86"/>
    <w:rsid w:val="00EE2C67"/>
    <w:rsid w:val="00EF1A08"/>
    <w:rsid w:val="00F34A95"/>
    <w:rsid w:val="00FE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DBCE2"/>
  <w15:chartTrackingRefBased/>
  <w15:docId w15:val="{95E4851E-49CE-46F7-A04E-7FF7F7647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28D"/>
  </w:style>
  <w:style w:type="paragraph" w:styleId="Heading1">
    <w:name w:val="heading 1"/>
    <w:basedOn w:val="Normal"/>
    <w:next w:val="Normal"/>
    <w:link w:val="Heading1Char"/>
    <w:uiPriority w:val="9"/>
    <w:qFormat/>
    <w:rsid w:val="00F3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skListTable">
    <w:name w:val="Task List Table"/>
    <w:basedOn w:val="TableNormal"/>
    <w:uiPriority w:val="99"/>
    <w:rsid w:val="004C6507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B4B4B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8C4A27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8C4A27"/>
    <w:rPr>
      <w:rFonts w:asciiTheme="majorHAnsi" w:eastAsiaTheme="majorEastAsia" w:hAnsiTheme="majorHAnsi" w:cstheme="majorBidi"/>
      <w:color w:val="141414" w:themeColor="accent1"/>
      <w:kern w:val="28"/>
      <w:sz w:val="52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2"/>
    <w:unhideWhenUsed/>
    <w:qFormat/>
    <w:rsid w:val="008417D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customStyle="1" w:styleId="Address">
    <w:name w:val="Address"/>
    <w:basedOn w:val="Normal"/>
    <w:uiPriority w:val="3"/>
    <w:qFormat/>
    <w:rsid w:val="008417D1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17D1"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417D1"/>
    <w:rPr>
      <w:color w:val="141414" w:themeColor="accent1"/>
      <w:sz w:val="18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8417D1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8417D1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Signature">
    <w:name w:val="Signature"/>
    <w:basedOn w:val="Normal"/>
    <w:link w:val="SignatureChar"/>
    <w:uiPriority w:val="6"/>
    <w:unhideWhenUsed/>
    <w:qFormat/>
    <w:rsid w:val="008417D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8C4A27"/>
    <w:rPr>
      <w:b/>
      <w:bCs/>
      <w:color w:val="0D0D0D" w:themeColor="text1" w:themeTint="F2"/>
      <w:sz w:val="18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417D1"/>
    <w:rPr>
      <w:rFonts w:asciiTheme="majorHAnsi" w:eastAsiaTheme="majorEastAsia" w:hAnsiTheme="majorHAnsi" w:cstheme="majorBidi"/>
      <w:color w:val="141414" w:themeColor="accent1"/>
      <w:sz w:val="32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C4A27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4C6507"/>
    <w:rPr>
      <w:color w:val="3E3E3E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rsid w:val="008C4A27"/>
    <w:rPr>
      <w:color w:val="404040" w:themeColor="text1" w:themeTint="BF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507"/>
    <w:pPr>
      <w:spacing w:after="200"/>
    </w:pPr>
    <w:rPr>
      <w:i/>
      <w:iCs/>
      <w:color w:val="00000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50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50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C65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C650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C650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C650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C65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50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5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50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6507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650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650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C650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650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507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50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C65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C650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C6507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6507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C6507"/>
    <w:rPr>
      <w:color w:val="3E3E3E" w:themeColor="background2" w:themeShade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AppData\Roaming\Microsoft\Templates\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7097B7D0A9744FF89A8B5CF654EA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CA6D8-1A31-4A2C-BFBA-F12AB8E60AB9}"/>
      </w:docPartPr>
      <w:docPartBody>
        <w:p w:rsidR="00813510" w:rsidRDefault="002A1521">
          <w:pPr>
            <w:pStyle w:val="17097B7D0A9744FF89A8B5CF654EAA7D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521"/>
    <w:rsid w:val="002A1521"/>
    <w:rsid w:val="005C6EB6"/>
    <w:rsid w:val="00813510"/>
    <w:rsid w:val="008848C6"/>
    <w:rsid w:val="00993A0C"/>
    <w:rsid w:val="00CD786A"/>
    <w:rsid w:val="00DA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31777FA7CF4AEABAA3268FFD995901">
    <w:name w:val="C331777FA7CF4AEABAA3268FFD995901"/>
  </w:style>
  <w:style w:type="paragraph" w:customStyle="1" w:styleId="69403210B4FE45FCB693570CAC67A87B">
    <w:name w:val="69403210B4FE45FCB693570CAC67A87B"/>
  </w:style>
  <w:style w:type="paragraph" w:customStyle="1" w:styleId="EBC900FE6BD34E7082035316FE69501A">
    <w:name w:val="EBC900FE6BD34E7082035316FE69501A"/>
  </w:style>
  <w:style w:type="paragraph" w:customStyle="1" w:styleId="82A3845BBAF841F5B1C7563305722309">
    <w:name w:val="82A3845BBAF841F5B1C7563305722309"/>
  </w:style>
  <w:style w:type="paragraph" w:customStyle="1" w:styleId="59BD8C20402E426C8840825CAE2E37BC">
    <w:name w:val="59BD8C20402E426C8840825CAE2E37BC"/>
  </w:style>
  <w:style w:type="paragraph" w:customStyle="1" w:styleId="E3CE79AEEBCD42B2B40E8A23027F658C">
    <w:name w:val="E3CE79AEEBCD42B2B40E8A23027F658C"/>
  </w:style>
  <w:style w:type="paragraph" w:customStyle="1" w:styleId="EC4E0D931A504E06BC8C4DFC767DD644">
    <w:name w:val="EC4E0D931A504E06BC8C4DFC767DD644"/>
  </w:style>
  <w:style w:type="paragraph" w:customStyle="1" w:styleId="17097B7D0A9744FF89A8B5CF654EAA7D">
    <w:name w:val="17097B7D0A9744FF89A8B5CF654EAA7D"/>
  </w:style>
  <w:style w:type="paragraph" w:customStyle="1" w:styleId="76238EB244BB434398821455D659A927">
    <w:name w:val="76238EB244BB434398821455D659A927"/>
  </w:style>
  <w:style w:type="paragraph" w:customStyle="1" w:styleId="0B12A7ED53F44382BE8446EB23CBDD4A">
    <w:name w:val="0B12A7ED53F44382BE8446EB23CBDD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2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letter</Template>
  <TotalTime>11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>Hiring Manager</cp:keywords>
  <dc:description/>
  <cp:lastModifiedBy>Alex Abraham</cp:lastModifiedBy>
  <cp:revision>3</cp:revision>
  <cp:lastPrinted>2017-04-24T15:06:00Z</cp:lastPrinted>
  <dcterms:created xsi:type="dcterms:W3CDTF">2020-06-14T23:14:00Z</dcterms:created>
  <dcterms:modified xsi:type="dcterms:W3CDTF">2020-08-19T23:32:00Z</dcterms:modified>
</cp:coreProperties>
</file>