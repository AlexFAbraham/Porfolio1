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4"/>
        <w:gridCol w:w="3916"/>
        <w:gridCol w:w="2670"/>
      </w:tblGrid>
      <w:tr w:rsidR="00F316AD" w:rsidRPr="001700F2" w14:paraId="3774D02D" w14:textId="77777777" w:rsidTr="002C7C49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6475191" w14:textId="4E33FA6C" w:rsidR="00F316AD" w:rsidRPr="001700F2" w:rsidRDefault="00DA3E49" w:rsidP="00F316AD">
            <w:pPr>
              <w:pStyle w:val="Title"/>
            </w:pPr>
            <w:r>
              <w:t>Alex Abraham</w:t>
            </w:r>
          </w:p>
          <w:p w14:paraId="1910E02D" w14:textId="46D405DB" w:rsidR="00F316AD" w:rsidRPr="001700F2" w:rsidRDefault="002F35DD" w:rsidP="00D20DA9">
            <w:pPr>
              <w:pStyle w:val="Subtitle"/>
            </w:pPr>
            <w:r>
              <w:t>WEB DEVELOPER</w:t>
            </w:r>
            <w:r w:rsidR="00F316AD" w:rsidRPr="001700F2">
              <w:t xml:space="preserve"> </w:t>
            </w:r>
          </w:p>
        </w:tc>
      </w:tr>
      <w:tr w:rsidR="00F316AD" w:rsidRPr="001700F2" w14:paraId="412CFED8" w14:textId="77777777" w:rsidTr="002C7C49">
        <w:trPr>
          <w:trHeight w:val="735"/>
        </w:trPr>
        <w:tc>
          <w:tcPr>
            <w:tcW w:w="2714" w:type="dxa"/>
            <w:tcBorders>
              <w:top w:val="single" w:sz="24" w:space="0" w:color="BF9268" w:themeColor="accent2"/>
            </w:tcBorders>
            <w:vAlign w:val="center"/>
          </w:tcPr>
          <w:p w14:paraId="332BC492" w14:textId="7CF558C6" w:rsidR="00F316AD" w:rsidRDefault="00DA3E49" w:rsidP="00D20DA9">
            <w:pPr>
              <w:jc w:val="center"/>
            </w:pPr>
            <w:r>
              <w:t>4957 Cedar Wood Dr SW</w:t>
            </w:r>
          </w:p>
          <w:p w14:paraId="1763202C" w14:textId="5F7A0C90" w:rsidR="00DA3E49" w:rsidRPr="001700F2" w:rsidRDefault="00DA3E49" w:rsidP="00D20DA9">
            <w:pPr>
              <w:jc w:val="center"/>
            </w:pPr>
            <w:r>
              <w:t>Lilburn GA 30047</w:t>
            </w:r>
          </w:p>
        </w:tc>
        <w:tc>
          <w:tcPr>
            <w:tcW w:w="3916" w:type="dxa"/>
            <w:tcBorders>
              <w:top w:val="single" w:sz="24" w:space="0" w:color="BF9268" w:themeColor="accent2"/>
            </w:tcBorders>
            <w:vAlign w:val="center"/>
          </w:tcPr>
          <w:p w14:paraId="50D5F8F2" w14:textId="018E8E34" w:rsidR="00F316AD" w:rsidRPr="001700F2" w:rsidRDefault="00DA3E49" w:rsidP="00D20DA9">
            <w:pPr>
              <w:jc w:val="center"/>
            </w:pPr>
            <w:r w:rsidRPr="00173B36">
              <w:rPr>
                <w:noProof/>
              </w:rPr>
              <w:drawing>
                <wp:inline distT="0" distB="0" distL="0" distR="0" wp14:anchorId="04BAF1A3" wp14:editId="12D49CC3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(404)-409-6119</w:t>
            </w:r>
          </w:p>
        </w:tc>
        <w:tc>
          <w:tcPr>
            <w:tcW w:w="2670" w:type="dxa"/>
            <w:tcBorders>
              <w:top w:val="single" w:sz="24" w:space="0" w:color="BF9268" w:themeColor="accent2"/>
            </w:tcBorders>
            <w:vAlign w:val="center"/>
          </w:tcPr>
          <w:p w14:paraId="3BBC4843" w14:textId="04B4FA75" w:rsidR="00F316AD" w:rsidRPr="001700F2" w:rsidRDefault="00DA3E49" w:rsidP="00DA3E4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Alex.f.Abraham@gmail.com</w:t>
            </w:r>
            <w:r w:rsidR="00D20DA9" w:rsidRPr="001700F2">
              <w:t xml:space="preserve"> </w:t>
            </w:r>
          </w:p>
        </w:tc>
      </w:tr>
      <w:tr w:rsidR="00CD50FD" w:rsidRPr="001700F2" w14:paraId="46EEE271" w14:textId="77777777" w:rsidTr="002C7C49">
        <w:trPr>
          <w:trHeight w:val="210"/>
        </w:trPr>
        <w:tc>
          <w:tcPr>
            <w:tcW w:w="2714" w:type="dxa"/>
            <w:tcBorders>
              <w:bottom w:val="single" w:sz="18" w:space="0" w:color="BF9268" w:themeColor="accent2"/>
            </w:tcBorders>
          </w:tcPr>
          <w:p w14:paraId="76396966" w14:textId="77777777" w:rsidR="00CD50FD" w:rsidRPr="001700F2" w:rsidRDefault="00CD50FD" w:rsidP="00CD50FD"/>
        </w:tc>
        <w:tc>
          <w:tcPr>
            <w:tcW w:w="3916" w:type="dxa"/>
            <w:vMerge w:val="restart"/>
            <w:shd w:val="clear" w:color="auto" w:fill="303848" w:themeFill="accent1"/>
            <w:vAlign w:val="center"/>
          </w:tcPr>
          <w:p w14:paraId="138D7275" w14:textId="77777777" w:rsidR="00CD50FD" w:rsidRPr="001700F2" w:rsidRDefault="0036224E" w:rsidP="00D20DA9">
            <w:pPr>
              <w:pStyle w:val="Heading1"/>
            </w:pPr>
            <w:sdt>
              <w:sdtPr>
                <w:id w:val="1460613821"/>
                <w:placeholder>
                  <w:docPart w:val="AF36490BAD29465FA8D8D64ED4BE642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2670" w:type="dxa"/>
            <w:tcBorders>
              <w:bottom w:val="single" w:sz="18" w:space="0" w:color="BF9268" w:themeColor="accent2"/>
            </w:tcBorders>
          </w:tcPr>
          <w:p w14:paraId="346CA47B" w14:textId="77777777" w:rsidR="00CD50FD" w:rsidRPr="001700F2" w:rsidRDefault="00CD50FD"/>
        </w:tc>
      </w:tr>
      <w:tr w:rsidR="00CD50FD" w:rsidRPr="001700F2" w14:paraId="1372B840" w14:textId="77777777" w:rsidTr="002C7C49">
        <w:trPr>
          <w:trHeight w:val="210"/>
        </w:trPr>
        <w:tc>
          <w:tcPr>
            <w:tcW w:w="2714" w:type="dxa"/>
            <w:tcBorders>
              <w:top w:val="single" w:sz="18" w:space="0" w:color="BF9268" w:themeColor="accent2"/>
            </w:tcBorders>
          </w:tcPr>
          <w:p w14:paraId="5571E822" w14:textId="77777777" w:rsidR="00CD50FD" w:rsidRPr="001700F2" w:rsidRDefault="00CD50FD" w:rsidP="00CD50FD"/>
        </w:tc>
        <w:tc>
          <w:tcPr>
            <w:tcW w:w="3916" w:type="dxa"/>
            <w:vMerge/>
            <w:shd w:val="clear" w:color="auto" w:fill="303848" w:themeFill="accent1"/>
            <w:vAlign w:val="center"/>
          </w:tcPr>
          <w:p w14:paraId="0DE34D73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2670" w:type="dxa"/>
            <w:tcBorders>
              <w:top w:val="single" w:sz="18" w:space="0" w:color="BF9268" w:themeColor="accent2"/>
            </w:tcBorders>
          </w:tcPr>
          <w:p w14:paraId="641EFA3C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0158BD8A" w14:textId="77777777" w:rsidTr="002C7C49">
        <w:trPr>
          <w:trHeight w:val="1180"/>
        </w:trPr>
        <w:tc>
          <w:tcPr>
            <w:tcW w:w="9300" w:type="dxa"/>
            <w:gridSpan w:val="3"/>
            <w:vAlign w:val="center"/>
          </w:tcPr>
          <w:p w14:paraId="33132AAB" w14:textId="4304C3FC" w:rsidR="00764925" w:rsidRPr="00764925" w:rsidRDefault="00764925" w:rsidP="00764925">
            <w:pPr>
              <w:pStyle w:val="Text"/>
            </w:pPr>
            <w:r w:rsidRPr="002D5C68">
              <w:t>Highly skilled and reliable</w:t>
            </w:r>
            <w:r>
              <w:t xml:space="preserve"> web developer student at Georgia Gwinnett College</w:t>
            </w:r>
            <w:r>
              <w:t>.</w:t>
            </w:r>
            <w:r w:rsidR="00F67E85">
              <w:t xml:space="preserve"> Has real-life training in creating webpages from scratch using HTML, CSS, and JavaScript. </w:t>
            </w:r>
            <w:r w:rsidRPr="002D5C68">
              <w:t>Committed to bringing forth the highest level of</w:t>
            </w:r>
            <w:r>
              <w:t xml:space="preserve"> technical</w:t>
            </w:r>
            <w:r w:rsidRPr="002D5C68">
              <w:t xml:space="preserve"> support and handling all duties </w:t>
            </w:r>
            <w:r w:rsidR="00F67E85">
              <w:t>eloquently and positively</w:t>
            </w:r>
            <w:r>
              <w:t xml:space="preserve">, while treating my </w:t>
            </w:r>
            <w:r w:rsidR="00F67E85">
              <w:t>coworkers</w:t>
            </w:r>
            <w:r>
              <w:t xml:space="preserve">, </w:t>
            </w:r>
            <w:r w:rsidR="00F67E85">
              <w:t>supervisors,</w:t>
            </w:r>
            <w:r>
              <w:t xml:space="preserve"> and customers with the utmost respect.</w:t>
            </w:r>
          </w:p>
        </w:tc>
      </w:tr>
      <w:tr w:rsidR="00CD50FD" w:rsidRPr="001700F2" w14:paraId="040F33A6" w14:textId="77777777" w:rsidTr="002C7C49">
        <w:trPr>
          <w:trHeight w:val="220"/>
        </w:trPr>
        <w:tc>
          <w:tcPr>
            <w:tcW w:w="2714" w:type="dxa"/>
            <w:vMerge w:val="restart"/>
            <w:shd w:val="clear" w:color="auto" w:fill="F2F2F2" w:themeFill="background1" w:themeFillShade="F2"/>
            <w:vAlign w:val="center"/>
          </w:tcPr>
          <w:p w14:paraId="446BFB53" w14:textId="77777777" w:rsidR="00CD50FD" w:rsidRPr="001700F2" w:rsidRDefault="0036224E" w:rsidP="00D20DA9">
            <w:pPr>
              <w:pStyle w:val="Heading2"/>
            </w:pPr>
            <w:sdt>
              <w:sdtPr>
                <w:id w:val="-1907296240"/>
                <w:placeholder>
                  <w:docPart w:val="2BDD96BCE3CA4887A4CE1ED49E32796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DC2DC861780C40E29054C77F3FC82B0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916" w:type="dxa"/>
            <w:vMerge w:val="restart"/>
            <w:shd w:val="clear" w:color="auto" w:fill="303848" w:themeFill="accent1"/>
            <w:vAlign w:val="center"/>
          </w:tcPr>
          <w:p w14:paraId="7D956EB9" w14:textId="77777777" w:rsidR="00CD50FD" w:rsidRPr="001700F2" w:rsidRDefault="0036224E" w:rsidP="00D20DA9">
            <w:pPr>
              <w:pStyle w:val="Heading1"/>
            </w:pPr>
            <w:sdt>
              <w:sdtPr>
                <w:id w:val="-1748876717"/>
                <w:placeholder>
                  <w:docPart w:val="ED7E4A77D65C4839945407932640348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2670" w:type="dxa"/>
            <w:tcBorders>
              <w:bottom w:val="single" w:sz="18" w:space="0" w:color="BF9268" w:themeColor="accent2"/>
            </w:tcBorders>
          </w:tcPr>
          <w:p w14:paraId="68C5B720" w14:textId="77777777" w:rsidR="00CD50FD" w:rsidRPr="001700F2" w:rsidRDefault="00CD50FD"/>
        </w:tc>
      </w:tr>
      <w:tr w:rsidR="00CD50FD" w:rsidRPr="001700F2" w14:paraId="19F50F51" w14:textId="77777777" w:rsidTr="002C7C49">
        <w:trPr>
          <w:trHeight w:val="220"/>
        </w:trPr>
        <w:tc>
          <w:tcPr>
            <w:tcW w:w="2714" w:type="dxa"/>
            <w:vMerge/>
            <w:shd w:val="clear" w:color="auto" w:fill="F2F2F2" w:themeFill="background1" w:themeFillShade="F2"/>
            <w:vAlign w:val="center"/>
          </w:tcPr>
          <w:p w14:paraId="563D25CB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916" w:type="dxa"/>
            <w:vMerge/>
            <w:shd w:val="clear" w:color="auto" w:fill="303848" w:themeFill="accent1"/>
            <w:vAlign w:val="center"/>
          </w:tcPr>
          <w:p w14:paraId="02DFC952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2670" w:type="dxa"/>
          </w:tcPr>
          <w:p w14:paraId="5E3B09D5" w14:textId="77777777" w:rsidR="00CD50FD" w:rsidRPr="001700F2" w:rsidRDefault="00CD50FD"/>
        </w:tc>
      </w:tr>
      <w:tr w:rsidR="0040233B" w:rsidRPr="001700F2" w14:paraId="4D7BC4E8" w14:textId="77777777" w:rsidTr="002C7C49">
        <w:trPr>
          <w:trHeight w:val="3403"/>
        </w:trPr>
        <w:tc>
          <w:tcPr>
            <w:tcW w:w="2714" w:type="dxa"/>
            <w:shd w:val="clear" w:color="auto" w:fill="F2F2F2" w:themeFill="background1" w:themeFillShade="F2"/>
          </w:tcPr>
          <w:p w14:paraId="69596639" w14:textId="77777777" w:rsidR="0040233B" w:rsidRPr="001700F2" w:rsidRDefault="0040233B" w:rsidP="0040233B">
            <w:pPr>
              <w:pStyle w:val="Text"/>
            </w:pPr>
          </w:p>
          <w:p w14:paraId="4F5724C4" w14:textId="77777777" w:rsidR="00DA3E49" w:rsidRPr="004C5F20" w:rsidRDefault="00DA3E49" w:rsidP="00DA3E49">
            <w:pPr>
              <w:pStyle w:val="Text"/>
              <w:rPr>
                <w:b/>
                <w:bCs/>
                <w:sz w:val="16"/>
                <w:szCs w:val="20"/>
              </w:rPr>
            </w:pPr>
            <w:r w:rsidRPr="004C5F20">
              <w:rPr>
                <w:b/>
                <w:bCs/>
                <w:sz w:val="16"/>
                <w:szCs w:val="20"/>
              </w:rPr>
              <w:t xml:space="preserve">Georgia Gwinnett College </w:t>
            </w:r>
          </w:p>
          <w:p w14:paraId="5D2A49AB" w14:textId="1C3FA5B7" w:rsidR="00DA3E49" w:rsidRPr="004C5F20" w:rsidRDefault="00DA3E49" w:rsidP="00DA3E49">
            <w:pPr>
              <w:pStyle w:val="Text"/>
              <w:rPr>
                <w:sz w:val="16"/>
                <w:szCs w:val="20"/>
              </w:rPr>
            </w:pPr>
            <w:r w:rsidRPr="004C5F20">
              <w:rPr>
                <w:sz w:val="16"/>
                <w:szCs w:val="20"/>
              </w:rPr>
              <w:t>Lawrenceville, Georgia</w:t>
            </w:r>
          </w:p>
          <w:p w14:paraId="3A59167D" w14:textId="50C522A3" w:rsidR="00DA3E49" w:rsidRPr="004C5F20" w:rsidRDefault="00DA3E49" w:rsidP="00DA3E49">
            <w:pPr>
              <w:pStyle w:val="Text"/>
              <w:rPr>
                <w:sz w:val="16"/>
                <w:szCs w:val="20"/>
              </w:rPr>
            </w:pPr>
            <w:r w:rsidRPr="004C5F20">
              <w:rPr>
                <w:sz w:val="16"/>
                <w:szCs w:val="20"/>
              </w:rPr>
              <w:t>August 2016 to present</w:t>
            </w:r>
          </w:p>
          <w:p w14:paraId="42BB91C2" w14:textId="2F42E4A0" w:rsidR="00D20DA9" w:rsidRDefault="00DA3E49" w:rsidP="00DA3E49">
            <w:pPr>
              <w:pStyle w:val="Text"/>
              <w:rPr>
                <w:sz w:val="16"/>
                <w:szCs w:val="20"/>
              </w:rPr>
            </w:pPr>
            <w:r w:rsidRPr="004C5F20">
              <w:rPr>
                <w:sz w:val="16"/>
                <w:szCs w:val="20"/>
              </w:rPr>
              <w:t>Bachelor’s in Software Development/ Engineering</w:t>
            </w:r>
          </w:p>
          <w:p w14:paraId="3449965B" w14:textId="0619FECC" w:rsidR="004C5F20" w:rsidRDefault="004C5F20" w:rsidP="004C5F20"/>
          <w:p w14:paraId="163975BF" w14:textId="1E22C50C" w:rsidR="004C5F20" w:rsidRPr="004C5F20" w:rsidRDefault="004C5F20" w:rsidP="004C5F20">
            <w:pPr>
              <w:pStyle w:val="Text"/>
              <w:rPr>
                <w:b/>
                <w:bCs/>
                <w:sz w:val="16"/>
                <w:szCs w:val="20"/>
              </w:rPr>
            </w:pPr>
            <w:r w:rsidRPr="004C5F20">
              <w:rPr>
                <w:b/>
                <w:bCs/>
                <w:sz w:val="16"/>
                <w:szCs w:val="20"/>
              </w:rPr>
              <w:t xml:space="preserve">Parkview High School </w:t>
            </w:r>
          </w:p>
          <w:p w14:paraId="3566E399" w14:textId="77777777" w:rsidR="004C5F20" w:rsidRPr="004C5F20" w:rsidRDefault="004C5F20" w:rsidP="004C5F20">
            <w:pPr>
              <w:pStyle w:val="Text"/>
              <w:rPr>
                <w:sz w:val="16"/>
                <w:szCs w:val="20"/>
              </w:rPr>
            </w:pPr>
            <w:r w:rsidRPr="004C5F20">
              <w:rPr>
                <w:sz w:val="16"/>
                <w:szCs w:val="20"/>
              </w:rPr>
              <w:t xml:space="preserve">Lilburn, Georgia </w:t>
            </w:r>
          </w:p>
          <w:p w14:paraId="47363BCC" w14:textId="13D7E944" w:rsidR="004C5F20" w:rsidRPr="004C5F20" w:rsidRDefault="004C5F20" w:rsidP="004C5F20">
            <w:pPr>
              <w:pStyle w:val="Text"/>
              <w:rPr>
                <w:sz w:val="16"/>
                <w:szCs w:val="20"/>
              </w:rPr>
            </w:pPr>
            <w:r w:rsidRPr="004C5F20">
              <w:rPr>
                <w:sz w:val="16"/>
                <w:szCs w:val="20"/>
              </w:rPr>
              <w:t>August 2012 to 2016</w:t>
            </w:r>
          </w:p>
          <w:p w14:paraId="2E509481" w14:textId="5D1C9B63" w:rsidR="004C5F20" w:rsidRPr="004C5F20" w:rsidRDefault="004C5F20" w:rsidP="004C5F20">
            <w:pPr>
              <w:pStyle w:val="Text"/>
              <w:rPr>
                <w:sz w:val="16"/>
                <w:szCs w:val="20"/>
              </w:rPr>
            </w:pPr>
            <w:r w:rsidRPr="004C5F20">
              <w:rPr>
                <w:sz w:val="16"/>
                <w:szCs w:val="20"/>
              </w:rPr>
              <w:t>Diploma, May 2016</w:t>
            </w:r>
          </w:p>
          <w:p w14:paraId="6983E253" w14:textId="3A77A08E" w:rsidR="00D20DA9" w:rsidRDefault="00D20DA9" w:rsidP="0040233B">
            <w:pPr>
              <w:pStyle w:val="Text"/>
            </w:pPr>
          </w:p>
          <w:p w14:paraId="0B0D5C9A" w14:textId="4CF40476" w:rsidR="004C5F20" w:rsidRPr="004C5F20" w:rsidRDefault="004C5F20" w:rsidP="004C5F20">
            <w:pPr>
              <w:pStyle w:val="Text"/>
              <w:rPr>
                <w:b/>
                <w:bCs/>
                <w:sz w:val="16"/>
                <w:szCs w:val="20"/>
              </w:rPr>
            </w:pPr>
            <w:r w:rsidRPr="004C5F20">
              <w:rPr>
                <w:b/>
                <w:bCs/>
                <w:sz w:val="16"/>
                <w:szCs w:val="20"/>
              </w:rPr>
              <w:t xml:space="preserve">Maxwell High School of Technology </w:t>
            </w:r>
          </w:p>
          <w:p w14:paraId="1AA63633" w14:textId="77777777" w:rsidR="004C5F20" w:rsidRPr="004C5F20" w:rsidRDefault="004C5F20" w:rsidP="004C5F20">
            <w:pPr>
              <w:pStyle w:val="Text"/>
              <w:rPr>
                <w:sz w:val="16"/>
                <w:szCs w:val="20"/>
              </w:rPr>
            </w:pPr>
            <w:r w:rsidRPr="004C5F20">
              <w:rPr>
                <w:sz w:val="16"/>
                <w:szCs w:val="20"/>
              </w:rPr>
              <w:t xml:space="preserve">Lawrenceville, Georgia </w:t>
            </w:r>
          </w:p>
          <w:p w14:paraId="1A573AAF" w14:textId="06C775DD" w:rsidR="004C5F20" w:rsidRPr="004C5F20" w:rsidRDefault="004C5F20" w:rsidP="004C5F20">
            <w:pPr>
              <w:pStyle w:val="Text"/>
              <w:rPr>
                <w:sz w:val="16"/>
                <w:szCs w:val="20"/>
              </w:rPr>
            </w:pPr>
            <w:r w:rsidRPr="004C5F20">
              <w:rPr>
                <w:sz w:val="16"/>
                <w:szCs w:val="20"/>
              </w:rPr>
              <w:t>August 2014 to 2016</w:t>
            </w:r>
          </w:p>
          <w:p w14:paraId="0B36DB13" w14:textId="77777777" w:rsidR="004C5F20" w:rsidRDefault="004C5F20" w:rsidP="004C5F20"/>
          <w:p w14:paraId="30D396EB" w14:textId="1BB1794E" w:rsidR="004C5F20" w:rsidRPr="004C5F20" w:rsidRDefault="004C5F20" w:rsidP="004C5F20"/>
        </w:tc>
        <w:tc>
          <w:tcPr>
            <w:tcW w:w="6586" w:type="dxa"/>
            <w:gridSpan w:val="2"/>
            <w:vAlign w:val="center"/>
          </w:tcPr>
          <w:p w14:paraId="49D1B836" w14:textId="57C0360A" w:rsidR="004C5F20" w:rsidRPr="004C5F20" w:rsidRDefault="004C5F20" w:rsidP="004C5F20">
            <w:pPr>
              <w:pStyle w:val="Text"/>
              <w:rPr>
                <w:sz w:val="16"/>
                <w:szCs w:val="18"/>
              </w:rPr>
            </w:pPr>
            <w:r w:rsidRPr="004C5F20">
              <w:rPr>
                <w:b/>
                <w:bCs/>
                <w:sz w:val="16"/>
                <w:szCs w:val="18"/>
              </w:rPr>
              <w:t>Kadan Homecare-Atlanta Home Care Agency</w:t>
            </w:r>
          </w:p>
          <w:p w14:paraId="28F1C785" w14:textId="77777777" w:rsidR="004C5F20" w:rsidRDefault="004C5F20" w:rsidP="004C5F20">
            <w:pPr>
              <w:pStyle w:val="Text"/>
              <w:rPr>
                <w:sz w:val="16"/>
                <w:szCs w:val="18"/>
              </w:rPr>
            </w:pPr>
            <w:r w:rsidRPr="004C5F20">
              <w:rPr>
                <w:sz w:val="16"/>
                <w:szCs w:val="18"/>
              </w:rPr>
              <w:t xml:space="preserve">July 2018 to Present    </w:t>
            </w:r>
          </w:p>
          <w:p w14:paraId="0D94D7C5" w14:textId="5E7FEFDD" w:rsidR="004C5F20" w:rsidRPr="004C5F20" w:rsidRDefault="004C5F20" w:rsidP="004C5F20">
            <w:pPr>
              <w:pStyle w:val="Text"/>
              <w:rPr>
                <w:sz w:val="16"/>
                <w:szCs w:val="18"/>
              </w:rPr>
            </w:pPr>
            <w:r w:rsidRPr="004C5F20">
              <w:rPr>
                <w:sz w:val="16"/>
                <w:szCs w:val="18"/>
              </w:rPr>
              <w:t>Reference: (770) 396-8997 Linda Kadan</w:t>
            </w:r>
          </w:p>
          <w:p w14:paraId="2226667A" w14:textId="542B0B27" w:rsidR="004C5F20" w:rsidRPr="004C5F20" w:rsidRDefault="004C5F20" w:rsidP="004C5F20">
            <w:pPr>
              <w:pStyle w:val="Tex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Position: </w:t>
            </w:r>
            <w:r w:rsidRPr="004C5F20">
              <w:rPr>
                <w:sz w:val="16"/>
                <w:szCs w:val="18"/>
              </w:rPr>
              <w:t xml:space="preserve">Certified Nursing Assistant caregiver (CNA) </w:t>
            </w:r>
          </w:p>
          <w:p w14:paraId="36361BDB" w14:textId="727EF96F" w:rsidR="004C5F20" w:rsidRPr="004C5F20" w:rsidRDefault="004C5F20" w:rsidP="004C5F20">
            <w:pPr>
              <w:pStyle w:val="Text"/>
              <w:rPr>
                <w:sz w:val="16"/>
                <w:szCs w:val="18"/>
              </w:rPr>
            </w:pPr>
            <w:r w:rsidRPr="004C5F20">
              <w:rPr>
                <w:sz w:val="16"/>
                <w:szCs w:val="18"/>
              </w:rPr>
              <w:t>Duties: Provide in</w:t>
            </w:r>
            <w:r w:rsidR="00F67E85">
              <w:rPr>
                <w:sz w:val="16"/>
                <w:szCs w:val="18"/>
              </w:rPr>
              <w:t>-</w:t>
            </w:r>
            <w:r w:rsidRPr="004C5F20">
              <w:rPr>
                <w:sz w:val="16"/>
                <w:szCs w:val="18"/>
              </w:rPr>
              <w:t>home care services to individuals who require assistance with activities of</w:t>
            </w:r>
          </w:p>
          <w:p w14:paraId="5A4F7BB1" w14:textId="125554FA" w:rsidR="0040233B" w:rsidRDefault="004C5F20" w:rsidP="004C5F20">
            <w:pPr>
              <w:pStyle w:val="Text"/>
            </w:pPr>
            <w:r w:rsidRPr="004C5F20">
              <w:rPr>
                <w:sz w:val="16"/>
                <w:szCs w:val="18"/>
              </w:rPr>
              <w:t>daily living like cooking, cleaning, bathing, hygiene, transportation, ambulation, etc. due to age, illness, surgery, disease, or injury</w:t>
            </w:r>
            <w:r w:rsidRPr="004C5F20">
              <w:t>.</w:t>
            </w:r>
          </w:p>
          <w:p w14:paraId="6EA9A347" w14:textId="77777777" w:rsidR="004C5F20" w:rsidRPr="004C5F20" w:rsidRDefault="004C5F20" w:rsidP="004C5F20"/>
          <w:p w14:paraId="0658D5ED" w14:textId="77D86018" w:rsidR="004C5F20" w:rsidRPr="004C5F20" w:rsidRDefault="004C5F20" w:rsidP="004C5F20">
            <w:pPr>
              <w:pStyle w:val="Text"/>
              <w:rPr>
                <w:b/>
                <w:bCs/>
                <w:sz w:val="16"/>
                <w:szCs w:val="18"/>
              </w:rPr>
            </w:pPr>
            <w:r w:rsidRPr="004C5F20">
              <w:rPr>
                <w:b/>
                <w:bCs/>
                <w:sz w:val="16"/>
                <w:szCs w:val="18"/>
              </w:rPr>
              <w:t>GGC Daniel J. Kaufman Library</w:t>
            </w:r>
          </w:p>
          <w:p w14:paraId="4A56C437" w14:textId="77777777" w:rsidR="004C5F20" w:rsidRDefault="004C5F20" w:rsidP="004C5F20">
            <w:pPr>
              <w:pStyle w:val="Text"/>
              <w:rPr>
                <w:sz w:val="16"/>
                <w:szCs w:val="18"/>
              </w:rPr>
            </w:pPr>
            <w:r w:rsidRPr="004C5F20">
              <w:rPr>
                <w:sz w:val="16"/>
                <w:szCs w:val="18"/>
              </w:rPr>
              <w:t xml:space="preserve"> May 2017 to Dec 2018 </w:t>
            </w:r>
          </w:p>
          <w:p w14:paraId="1913986D" w14:textId="0227C254" w:rsidR="004C5F20" w:rsidRPr="004C5F20" w:rsidRDefault="004C5F20" w:rsidP="004C5F20">
            <w:pPr>
              <w:pStyle w:val="Text"/>
              <w:rPr>
                <w:sz w:val="16"/>
                <w:szCs w:val="18"/>
              </w:rPr>
            </w:pPr>
            <w:r w:rsidRPr="004C5F20">
              <w:rPr>
                <w:sz w:val="16"/>
                <w:szCs w:val="18"/>
              </w:rPr>
              <w:t>Reference: cdowney@ggc.edu Catherine Downey</w:t>
            </w:r>
          </w:p>
          <w:p w14:paraId="1FCB5156" w14:textId="72C38972" w:rsidR="004C5F20" w:rsidRPr="004C5F20" w:rsidRDefault="004C5F20" w:rsidP="004C5F20">
            <w:pPr>
              <w:pStyle w:val="Tex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Position: </w:t>
            </w:r>
            <w:r w:rsidRPr="004C5F20">
              <w:rPr>
                <w:sz w:val="16"/>
                <w:szCs w:val="18"/>
              </w:rPr>
              <w:t>Library Information Common Student Assistant</w:t>
            </w:r>
          </w:p>
          <w:p w14:paraId="268BAC1A" w14:textId="1F2513F8" w:rsidR="004C5F20" w:rsidRPr="004C5F20" w:rsidRDefault="004C5F20" w:rsidP="004C5F20">
            <w:pPr>
              <w:pStyle w:val="Text"/>
              <w:rPr>
                <w:sz w:val="16"/>
                <w:szCs w:val="18"/>
              </w:rPr>
            </w:pPr>
            <w:r w:rsidRPr="004C5F20">
              <w:rPr>
                <w:sz w:val="16"/>
                <w:szCs w:val="18"/>
              </w:rPr>
              <w:t>Duties: Helping students log in on computers and network, help with Microsoft programs, print,</w:t>
            </w:r>
            <w:r>
              <w:rPr>
                <w:sz w:val="16"/>
                <w:szCs w:val="18"/>
              </w:rPr>
              <w:t xml:space="preserve"> s</w:t>
            </w:r>
            <w:r w:rsidRPr="004C5F20">
              <w:rPr>
                <w:sz w:val="16"/>
                <w:szCs w:val="18"/>
              </w:rPr>
              <w:t>can, and maintaining a general tidiness</w:t>
            </w:r>
          </w:p>
          <w:p w14:paraId="2D8BCC37" w14:textId="7467C84E" w:rsidR="0040233B" w:rsidRPr="001700F2" w:rsidRDefault="0040233B" w:rsidP="00D20DA9">
            <w:pPr>
              <w:pStyle w:val="Text"/>
              <w:rPr>
                <w:sz w:val="21"/>
              </w:rPr>
            </w:pPr>
          </w:p>
          <w:p w14:paraId="501739A0" w14:textId="66B292B6" w:rsidR="004C5F20" w:rsidRPr="004C5F20" w:rsidRDefault="004C5F20" w:rsidP="004C5F20">
            <w:pPr>
              <w:pStyle w:val="Text"/>
              <w:rPr>
                <w:b/>
                <w:bCs/>
                <w:sz w:val="16"/>
                <w:szCs w:val="18"/>
              </w:rPr>
            </w:pPr>
            <w:r w:rsidRPr="004C5F20">
              <w:rPr>
                <w:b/>
                <w:bCs/>
                <w:sz w:val="16"/>
                <w:szCs w:val="18"/>
              </w:rPr>
              <w:t xml:space="preserve">LA Fitness </w:t>
            </w:r>
          </w:p>
          <w:p w14:paraId="6BB32C20" w14:textId="403F5E24" w:rsidR="004C5F20" w:rsidRPr="004C5F20" w:rsidRDefault="004C5F20" w:rsidP="004C5F20">
            <w:pPr>
              <w:pStyle w:val="Text"/>
              <w:rPr>
                <w:sz w:val="16"/>
                <w:szCs w:val="18"/>
              </w:rPr>
            </w:pPr>
            <w:r w:rsidRPr="004C5F20">
              <w:rPr>
                <w:sz w:val="16"/>
                <w:szCs w:val="18"/>
              </w:rPr>
              <w:t>November 2015 to May 2017</w:t>
            </w:r>
          </w:p>
          <w:p w14:paraId="5D5EAE66" w14:textId="260A83DF" w:rsidR="004C5F20" w:rsidRPr="004C5F20" w:rsidRDefault="004C5F20" w:rsidP="004C5F20">
            <w:pPr>
              <w:pStyle w:val="Text"/>
              <w:rPr>
                <w:sz w:val="16"/>
                <w:szCs w:val="18"/>
              </w:rPr>
            </w:pPr>
            <w:r w:rsidRPr="004C5F20">
              <w:rPr>
                <w:sz w:val="16"/>
                <w:szCs w:val="18"/>
              </w:rPr>
              <w:t xml:space="preserve">Reference: (770) 469-2120 </w:t>
            </w:r>
          </w:p>
          <w:p w14:paraId="2BA45F52" w14:textId="6087B30F" w:rsidR="004C5F20" w:rsidRPr="004C5F20" w:rsidRDefault="004C5F20" w:rsidP="004C5F20">
            <w:pPr>
              <w:pStyle w:val="Tex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Position: </w:t>
            </w:r>
            <w:r w:rsidRPr="004C5F20">
              <w:rPr>
                <w:sz w:val="16"/>
                <w:szCs w:val="18"/>
              </w:rPr>
              <w:t>Club Staff Operations</w:t>
            </w:r>
          </w:p>
          <w:p w14:paraId="46A1EFDD" w14:textId="416F4407" w:rsidR="0040233B" w:rsidRPr="004C5F20" w:rsidRDefault="004C5F20" w:rsidP="00D20DA9">
            <w:pPr>
              <w:pStyle w:val="Text"/>
              <w:rPr>
                <w:sz w:val="21"/>
              </w:rPr>
            </w:pPr>
            <w:r w:rsidRPr="004C5F20">
              <w:rPr>
                <w:sz w:val="16"/>
                <w:szCs w:val="18"/>
              </w:rPr>
              <w:t>Duties: opening/closing store, signing in members, billing information and payment, club organization, and assisting employees/customers</w:t>
            </w:r>
          </w:p>
        </w:tc>
      </w:tr>
      <w:tr w:rsidR="00CD50FD" w:rsidRPr="001700F2" w14:paraId="7EF93045" w14:textId="77777777" w:rsidTr="002C7C49">
        <w:trPr>
          <w:trHeight w:val="220"/>
        </w:trPr>
        <w:tc>
          <w:tcPr>
            <w:tcW w:w="2714" w:type="dxa"/>
            <w:vMerge w:val="restart"/>
            <w:shd w:val="clear" w:color="auto" w:fill="F2F2F2" w:themeFill="background1" w:themeFillShade="F2"/>
            <w:vAlign w:val="center"/>
          </w:tcPr>
          <w:p w14:paraId="6FDD7EA4" w14:textId="77777777" w:rsidR="002C7C49" w:rsidRDefault="002C7C49" w:rsidP="00D20DA9">
            <w:pPr>
              <w:pStyle w:val="Heading2"/>
            </w:pPr>
            <w:r>
              <w:t>AWARDS/</w:t>
            </w:r>
          </w:p>
          <w:p w14:paraId="203DC708" w14:textId="44258EA1" w:rsidR="00CD50FD" w:rsidRPr="001700F2" w:rsidRDefault="002C7C49" w:rsidP="00D20DA9">
            <w:pPr>
              <w:pStyle w:val="Heading2"/>
            </w:pPr>
            <w:r>
              <w:t>HONORS</w:t>
            </w:r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348B63C2F721460F8EFFA46C7F6F8140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916" w:type="dxa"/>
            <w:vMerge w:val="restart"/>
            <w:shd w:val="clear" w:color="auto" w:fill="303848" w:themeFill="accent1"/>
            <w:vAlign w:val="center"/>
          </w:tcPr>
          <w:p w14:paraId="7D095412" w14:textId="4FB9DAE7" w:rsidR="00CD50FD" w:rsidRPr="001700F2" w:rsidRDefault="002F35DD" w:rsidP="00D20DA9">
            <w:pPr>
              <w:pStyle w:val="Heading1"/>
            </w:pPr>
            <w:r>
              <w:t>PROJECT</w:t>
            </w:r>
            <w:r w:rsidR="004C5F20">
              <w:t xml:space="preserve"> EXPER</w:t>
            </w:r>
            <w:r w:rsidR="002C7C49">
              <w:t>IENCE</w:t>
            </w:r>
            <w:r w:rsidR="00D20DA9" w:rsidRPr="001700F2">
              <w:t xml:space="preserve"> </w:t>
            </w:r>
          </w:p>
        </w:tc>
        <w:tc>
          <w:tcPr>
            <w:tcW w:w="2670" w:type="dxa"/>
            <w:tcBorders>
              <w:bottom w:val="single" w:sz="18" w:space="0" w:color="BF9268" w:themeColor="accent2"/>
            </w:tcBorders>
          </w:tcPr>
          <w:p w14:paraId="69EB3265" w14:textId="77777777" w:rsidR="00CD50FD" w:rsidRPr="001700F2" w:rsidRDefault="00CD50FD"/>
        </w:tc>
      </w:tr>
      <w:tr w:rsidR="00CD50FD" w:rsidRPr="001700F2" w14:paraId="3AEAD9B3" w14:textId="77777777" w:rsidTr="002C7C49">
        <w:trPr>
          <w:trHeight w:val="220"/>
        </w:trPr>
        <w:tc>
          <w:tcPr>
            <w:tcW w:w="2714" w:type="dxa"/>
            <w:vMerge/>
            <w:shd w:val="clear" w:color="auto" w:fill="F2F2F2" w:themeFill="background1" w:themeFillShade="F2"/>
            <w:vAlign w:val="center"/>
          </w:tcPr>
          <w:p w14:paraId="38BDB044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916" w:type="dxa"/>
            <w:vMerge/>
            <w:shd w:val="clear" w:color="auto" w:fill="303848" w:themeFill="accent1"/>
            <w:vAlign w:val="center"/>
          </w:tcPr>
          <w:p w14:paraId="601FFB71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2670" w:type="dxa"/>
          </w:tcPr>
          <w:p w14:paraId="45FDF69E" w14:textId="77777777" w:rsidR="00CD50FD" w:rsidRPr="001700F2" w:rsidRDefault="00CD50FD"/>
        </w:tc>
      </w:tr>
      <w:tr w:rsidR="00CD50FD" w:rsidRPr="001700F2" w14:paraId="1FD6E1B7" w14:textId="77777777" w:rsidTr="002C7C49">
        <w:trPr>
          <w:trHeight w:val="1446"/>
        </w:trPr>
        <w:tc>
          <w:tcPr>
            <w:tcW w:w="2714" w:type="dxa"/>
            <w:shd w:val="clear" w:color="auto" w:fill="F2F2F2" w:themeFill="background1" w:themeFillShade="F2"/>
            <w:vAlign w:val="center"/>
          </w:tcPr>
          <w:p w14:paraId="3EAC24C1" w14:textId="77777777" w:rsidR="002F35DD" w:rsidRDefault="002F35DD" w:rsidP="002F35DD">
            <w:pPr>
              <w:pStyle w:val="Text"/>
              <w:rPr>
                <w:sz w:val="16"/>
                <w:szCs w:val="20"/>
              </w:rPr>
            </w:pPr>
            <w:r w:rsidRPr="002F35DD">
              <w:rPr>
                <w:b/>
                <w:bCs/>
                <w:sz w:val="16"/>
                <w:szCs w:val="20"/>
              </w:rPr>
              <w:t>TSA Certificate of Gold Achievement</w:t>
            </w:r>
            <w:r w:rsidRPr="002F35DD">
              <w:rPr>
                <w:sz w:val="16"/>
                <w:szCs w:val="20"/>
              </w:rPr>
              <w:t xml:space="preserve"> (2)</w:t>
            </w:r>
          </w:p>
          <w:p w14:paraId="483F38F8" w14:textId="3D2B3C11" w:rsidR="002F35DD" w:rsidRPr="002F35DD" w:rsidRDefault="002F35DD" w:rsidP="002F35DD">
            <w:pPr>
              <w:pStyle w:val="Text"/>
              <w:rPr>
                <w:sz w:val="16"/>
                <w:szCs w:val="20"/>
              </w:rPr>
            </w:pPr>
            <w:r w:rsidRPr="002F35DD">
              <w:rPr>
                <w:sz w:val="16"/>
                <w:szCs w:val="20"/>
              </w:rPr>
              <w:t xml:space="preserve"> 2012-2013, 2013-2014</w:t>
            </w:r>
          </w:p>
          <w:p w14:paraId="29B2B6BA" w14:textId="77777777" w:rsidR="002F35DD" w:rsidRPr="002F35DD" w:rsidRDefault="002F35DD" w:rsidP="002F35DD">
            <w:pPr>
              <w:pStyle w:val="Text"/>
              <w:rPr>
                <w:b/>
                <w:bCs/>
                <w:sz w:val="16"/>
                <w:szCs w:val="20"/>
              </w:rPr>
            </w:pPr>
            <w:r w:rsidRPr="002F35DD">
              <w:rPr>
                <w:b/>
                <w:bCs/>
                <w:sz w:val="16"/>
                <w:szCs w:val="20"/>
              </w:rPr>
              <w:t>A/B Honor Roll</w:t>
            </w:r>
          </w:p>
          <w:p w14:paraId="3C794CDF" w14:textId="61A8F458" w:rsidR="002F35DD" w:rsidRPr="002F35DD" w:rsidRDefault="002F35DD" w:rsidP="002F35DD">
            <w:pPr>
              <w:pStyle w:val="Text"/>
              <w:rPr>
                <w:sz w:val="16"/>
                <w:szCs w:val="20"/>
              </w:rPr>
            </w:pPr>
            <w:r w:rsidRPr="002F35DD">
              <w:rPr>
                <w:sz w:val="16"/>
                <w:szCs w:val="20"/>
              </w:rPr>
              <w:t>2012-2016</w:t>
            </w:r>
          </w:p>
          <w:p w14:paraId="5F510270" w14:textId="77777777" w:rsidR="002F35DD" w:rsidRPr="002F35DD" w:rsidRDefault="002F35DD" w:rsidP="002F35DD">
            <w:pPr>
              <w:pStyle w:val="Text"/>
              <w:rPr>
                <w:b/>
                <w:bCs/>
                <w:sz w:val="16"/>
                <w:szCs w:val="20"/>
              </w:rPr>
            </w:pPr>
            <w:r w:rsidRPr="002F35DD">
              <w:rPr>
                <w:b/>
                <w:bCs/>
                <w:sz w:val="16"/>
                <w:szCs w:val="20"/>
              </w:rPr>
              <w:t>Perfect Attendance</w:t>
            </w:r>
          </w:p>
          <w:p w14:paraId="281CBAE3" w14:textId="3F785145" w:rsidR="00D20DA9" w:rsidRPr="002F35DD" w:rsidRDefault="002F35DD" w:rsidP="002F35DD">
            <w:pPr>
              <w:pStyle w:val="Text"/>
              <w:rPr>
                <w:sz w:val="16"/>
                <w:szCs w:val="20"/>
              </w:rPr>
            </w:pPr>
            <w:r w:rsidRPr="002F35DD">
              <w:rPr>
                <w:sz w:val="16"/>
                <w:szCs w:val="20"/>
              </w:rPr>
              <w:t xml:space="preserve"> 20</w:t>
            </w:r>
            <w:r>
              <w:rPr>
                <w:sz w:val="16"/>
                <w:szCs w:val="20"/>
              </w:rPr>
              <w:t>09</w:t>
            </w:r>
            <w:r w:rsidRPr="002F35DD">
              <w:rPr>
                <w:sz w:val="16"/>
                <w:szCs w:val="20"/>
              </w:rPr>
              <w:t>-201</w:t>
            </w:r>
            <w:r>
              <w:rPr>
                <w:sz w:val="16"/>
                <w:szCs w:val="20"/>
              </w:rPr>
              <w:t>6</w:t>
            </w:r>
          </w:p>
          <w:p w14:paraId="713A636A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6586" w:type="dxa"/>
            <w:gridSpan w:val="2"/>
            <w:vAlign w:val="center"/>
          </w:tcPr>
          <w:p w14:paraId="1A832B13" w14:textId="41F2B95F" w:rsidR="00D20DA9" w:rsidRDefault="00764925" w:rsidP="00764925">
            <w:pPr>
              <w:pStyle w:val="Text"/>
              <w:rPr>
                <w:b/>
                <w:bCs/>
              </w:rPr>
            </w:pPr>
            <w:r w:rsidRPr="00764925">
              <w:rPr>
                <w:b/>
                <w:bCs/>
              </w:rPr>
              <w:t>Software Development I</w:t>
            </w:r>
          </w:p>
          <w:p w14:paraId="17BE5C36" w14:textId="18173146" w:rsidR="00764925" w:rsidRDefault="00764925" w:rsidP="00764925">
            <w:pPr>
              <w:pStyle w:val="Text"/>
              <w:rPr>
                <w:sz w:val="16"/>
                <w:szCs w:val="18"/>
              </w:rPr>
            </w:pPr>
            <w:r w:rsidRPr="00764925">
              <w:rPr>
                <w:sz w:val="16"/>
                <w:szCs w:val="18"/>
              </w:rPr>
              <w:t>January 2020-May 2020</w:t>
            </w:r>
          </w:p>
          <w:p w14:paraId="4CCA0180" w14:textId="0C340732" w:rsidR="00764925" w:rsidRPr="00764925" w:rsidRDefault="00764925" w:rsidP="00764925">
            <w:pPr>
              <w:rPr>
                <w:color w:val="404040" w:themeColor="text1" w:themeTint="BF"/>
                <w:sz w:val="16"/>
                <w:szCs w:val="18"/>
              </w:rPr>
            </w:pPr>
            <w:r w:rsidRPr="00764925">
              <w:rPr>
                <w:color w:val="404040" w:themeColor="text1" w:themeTint="BF"/>
                <w:sz w:val="16"/>
                <w:szCs w:val="18"/>
              </w:rPr>
              <w:t>Created a program where a user can with commands enter and exit any room while interacting with items and other characters using Java and Git.</w:t>
            </w:r>
          </w:p>
          <w:p w14:paraId="351839FD" w14:textId="77777777" w:rsidR="00D20DA9" w:rsidRPr="001700F2" w:rsidRDefault="00D20DA9" w:rsidP="00D20DA9">
            <w:pPr>
              <w:pStyle w:val="Text"/>
            </w:pPr>
            <w:r w:rsidRPr="001700F2">
              <w:t xml:space="preserve"> </w:t>
            </w:r>
          </w:p>
          <w:p w14:paraId="7D7580B0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14A172EA" w14:textId="77777777" w:rsidTr="002C7C49">
        <w:trPr>
          <w:trHeight w:val="220"/>
        </w:trPr>
        <w:tc>
          <w:tcPr>
            <w:tcW w:w="2714" w:type="dxa"/>
            <w:vMerge w:val="restart"/>
            <w:shd w:val="clear" w:color="auto" w:fill="F2F2F2" w:themeFill="background1" w:themeFillShade="F2"/>
          </w:tcPr>
          <w:p w14:paraId="119DF40A" w14:textId="77777777" w:rsidR="00CD50FD" w:rsidRPr="001700F2" w:rsidRDefault="00CD50FD"/>
        </w:tc>
        <w:tc>
          <w:tcPr>
            <w:tcW w:w="3916" w:type="dxa"/>
            <w:vMerge w:val="restart"/>
            <w:shd w:val="clear" w:color="auto" w:fill="303848" w:themeFill="accent1"/>
            <w:vAlign w:val="center"/>
          </w:tcPr>
          <w:p w14:paraId="73A7CCD7" w14:textId="35099B33" w:rsidR="00CD50FD" w:rsidRPr="001700F2" w:rsidRDefault="002C7C49" w:rsidP="00D20DA9">
            <w:pPr>
              <w:pStyle w:val="Heading1"/>
            </w:pPr>
            <w:r>
              <w:t>ACTIVITIES/SERVICES</w:t>
            </w:r>
            <w:r w:rsidR="00D20DA9" w:rsidRPr="001700F2">
              <w:t xml:space="preserve"> </w:t>
            </w:r>
          </w:p>
        </w:tc>
        <w:tc>
          <w:tcPr>
            <w:tcW w:w="2670" w:type="dxa"/>
            <w:tcBorders>
              <w:bottom w:val="single" w:sz="18" w:space="0" w:color="BF9268" w:themeColor="accent2"/>
            </w:tcBorders>
          </w:tcPr>
          <w:p w14:paraId="076A5091" w14:textId="77777777" w:rsidR="00CD50FD" w:rsidRPr="001700F2" w:rsidRDefault="00CD50FD"/>
        </w:tc>
      </w:tr>
      <w:tr w:rsidR="00CD50FD" w:rsidRPr="001700F2" w14:paraId="100FCC31" w14:textId="77777777" w:rsidTr="002C7C49">
        <w:trPr>
          <w:trHeight w:val="220"/>
        </w:trPr>
        <w:tc>
          <w:tcPr>
            <w:tcW w:w="2714" w:type="dxa"/>
            <w:vMerge/>
            <w:shd w:val="clear" w:color="auto" w:fill="F2F2F2" w:themeFill="background1" w:themeFillShade="F2"/>
          </w:tcPr>
          <w:p w14:paraId="10C2433E" w14:textId="77777777" w:rsidR="00CD50FD" w:rsidRPr="001700F2" w:rsidRDefault="00CD50FD"/>
        </w:tc>
        <w:tc>
          <w:tcPr>
            <w:tcW w:w="3916" w:type="dxa"/>
            <w:vMerge/>
            <w:shd w:val="clear" w:color="auto" w:fill="303848" w:themeFill="accent1"/>
            <w:vAlign w:val="center"/>
          </w:tcPr>
          <w:p w14:paraId="079A58E6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2670" w:type="dxa"/>
          </w:tcPr>
          <w:p w14:paraId="47512BF2" w14:textId="77777777" w:rsidR="00CD50FD" w:rsidRPr="001700F2" w:rsidRDefault="00CD50FD"/>
        </w:tc>
      </w:tr>
      <w:tr w:rsidR="00CD50FD" w:rsidRPr="001700F2" w14:paraId="59034668" w14:textId="77777777" w:rsidTr="002C7C49">
        <w:trPr>
          <w:trHeight w:val="1366"/>
        </w:trPr>
        <w:tc>
          <w:tcPr>
            <w:tcW w:w="2714" w:type="dxa"/>
            <w:shd w:val="clear" w:color="auto" w:fill="F2F2F2" w:themeFill="background1" w:themeFillShade="F2"/>
          </w:tcPr>
          <w:p w14:paraId="49192F25" w14:textId="77777777" w:rsidR="00CD50FD" w:rsidRPr="001700F2" w:rsidRDefault="00CD50FD"/>
        </w:tc>
        <w:tc>
          <w:tcPr>
            <w:tcW w:w="6586" w:type="dxa"/>
            <w:gridSpan w:val="2"/>
            <w:vAlign w:val="center"/>
          </w:tcPr>
          <w:p w14:paraId="2345827E" w14:textId="77777777" w:rsidR="002F35DD" w:rsidRPr="002F35DD" w:rsidRDefault="002F35DD" w:rsidP="002F35DD">
            <w:pPr>
              <w:pStyle w:val="Text"/>
              <w:rPr>
                <w:sz w:val="18"/>
                <w:szCs w:val="22"/>
              </w:rPr>
            </w:pPr>
            <w:r w:rsidRPr="002F35DD">
              <w:rPr>
                <w:b/>
                <w:bCs/>
                <w:sz w:val="18"/>
                <w:szCs w:val="22"/>
              </w:rPr>
              <w:t>Open House Assistant</w:t>
            </w:r>
            <w:r w:rsidRPr="002F35DD">
              <w:rPr>
                <w:sz w:val="18"/>
                <w:szCs w:val="22"/>
              </w:rPr>
              <w:t>, Maxwell High School, 2014-2015</w:t>
            </w:r>
          </w:p>
          <w:p w14:paraId="3CABD1A6" w14:textId="691F2568" w:rsidR="002F35DD" w:rsidRPr="002F35DD" w:rsidRDefault="002F35DD" w:rsidP="002F35DD">
            <w:pPr>
              <w:pStyle w:val="Text"/>
              <w:rPr>
                <w:sz w:val="18"/>
                <w:szCs w:val="22"/>
              </w:rPr>
            </w:pPr>
            <w:r w:rsidRPr="002F35DD">
              <w:rPr>
                <w:b/>
                <w:bCs/>
                <w:sz w:val="18"/>
                <w:szCs w:val="22"/>
              </w:rPr>
              <w:t>Quinn House Project</w:t>
            </w:r>
            <w:r w:rsidRPr="002F35DD">
              <w:rPr>
                <w:sz w:val="18"/>
                <w:szCs w:val="22"/>
              </w:rPr>
              <w:t>, Maxwell High School, 2014, and 2015</w:t>
            </w:r>
          </w:p>
          <w:p w14:paraId="269697C9" w14:textId="7904720E" w:rsidR="002F35DD" w:rsidRPr="002F35DD" w:rsidRDefault="002F35DD" w:rsidP="002F35DD">
            <w:pPr>
              <w:pStyle w:val="Text"/>
              <w:rPr>
                <w:sz w:val="18"/>
                <w:szCs w:val="22"/>
              </w:rPr>
            </w:pPr>
            <w:r w:rsidRPr="002F35DD">
              <w:rPr>
                <w:b/>
                <w:bCs/>
                <w:sz w:val="18"/>
                <w:szCs w:val="22"/>
              </w:rPr>
              <w:t>Catholic Charities</w:t>
            </w:r>
            <w:r w:rsidRPr="002F35DD">
              <w:rPr>
                <w:sz w:val="18"/>
                <w:szCs w:val="22"/>
              </w:rPr>
              <w:t>, 2014</w:t>
            </w:r>
          </w:p>
          <w:p w14:paraId="782C5D46" w14:textId="2EFB7204" w:rsidR="00CD50FD" w:rsidRPr="001700F2" w:rsidRDefault="002F35DD" w:rsidP="002F35DD">
            <w:pPr>
              <w:pStyle w:val="Text"/>
            </w:pPr>
            <w:r w:rsidRPr="002F35DD">
              <w:rPr>
                <w:b/>
                <w:bCs/>
                <w:sz w:val="18"/>
                <w:szCs w:val="22"/>
              </w:rPr>
              <w:t>Lilburn Cooperative Ministry</w:t>
            </w:r>
            <w:r w:rsidRPr="002F35DD">
              <w:rPr>
                <w:sz w:val="18"/>
                <w:szCs w:val="22"/>
              </w:rPr>
              <w:t xml:space="preserve">, 2018- </w:t>
            </w:r>
            <w:r>
              <w:rPr>
                <w:sz w:val="18"/>
                <w:szCs w:val="22"/>
              </w:rPr>
              <w:t>2019</w:t>
            </w:r>
          </w:p>
        </w:tc>
      </w:tr>
    </w:tbl>
    <w:p w14:paraId="2D13AE26" w14:textId="6B5BAF72" w:rsidR="00C55D85" w:rsidRPr="001700F2" w:rsidRDefault="00DA3E49">
      <w:r w:rsidRPr="00F137F4">
        <w:rPr>
          <w:noProof/>
          <w:color w:val="A6A6A6" w:themeColor="background1" w:themeShade="A6"/>
          <w:sz w:val="23"/>
          <w:szCs w:val="23"/>
        </w:rPr>
        <w:lastRenderedPageBreak/>
        <w:drawing>
          <wp:anchor distT="0" distB="0" distL="114300" distR="114300" simplePos="0" relativeHeight="251659264" behindDoc="0" locked="0" layoutInCell="1" allowOverlap="1" wp14:anchorId="6F591610" wp14:editId="0791D038">
            <wp:simplePos x="0" y="0"/>
            <wp:positionH relativeFrom="leftMargin">
              <wp:align>right</wp:align>
            </wp:positionH>
            <wp:positionV relativeFrom="paragraph">
              <wp:posOffset>-7766050</wp:posOffset>
            </wp:positionV>
            <wp:extent cx="266700" cy="266700"/>
            <wp:effectExtent l="0" t="0" r="0" b="0"/>
            <wp:wrapNone/>
            <wp:docPr id="2" name="Graphic 2" descr="Mai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lbox_m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5D85" w:rsidRPr="001700F2" w:rsidSect="00F316AD">
      <w:headerReference w:type="default" r:id="rId14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458D1" w14:textId="77777777" w:rsidR="0036224E" w:rsidRDefault="0036224E" w:rsidP="00F316AD">
      <w:r>
        <w:separator/>
      </w:r>
    </w:p>
  </w:endnote>
  <w:endnote w:type="continuationSeparator" w:id="0">
    <w:p w14:paraId="03C1C38E" w14:textId="77777777" w:rsidR="0036224E" w:rsidRDefault="0036224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BC52D" w14:textId="77777777" w:rsidR="0036224E" w:rsidRDefault="0036224E" w:rsidP="00F316AD">
      <w:r>
        <w:separator/>
      </w:r>
    </w:p>
  </w:footnote>
  <w:footnote w:type="continuationSeparator" w:id="0">
    <w:p w14:paraId="3551F6A9" w14:textId="77777777" w:rsidR="0036224E" w:rsidRDefault="0036224E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0BF6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EBC63D" wp14:editId="1F20FFB5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A1871E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alt="Email icon" style="width:1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" o:bullet="t">
        <v:imagedata r:id="rId1" o:title="" cropright="-440f"/>
      </v:shape>
    </w:pict>
  </w:numPicBullet>
  <w:abstractNum w:abstractNumId="0" w15:restartNumberingAfterBreak="0">
    <w:nsid w:val="5873075F"/>
    <w:multiLevelType w:val="hybridMultilevel"/>
    <w:tmpl w:val="D9A88DF4"/>
    <w:lvl w:ilvl="0" w:tplc="57502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8801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B2D3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1CC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2CEB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20A6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DE33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6811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0475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OxNLSwNDK2NLcAUko6SsGpxcWZ+XkgBUa1ACkpQkMsAAAA"/>
  </w:docVars>
  <w:rsids>
    <w:rsidRoot w:val="00DA3E49"/>
    <w:rsid w:val="001700F2"/>
    <w:rsid w:val="001871FF"/>
    <w:rsid w:val="001F4150"/>
    <w:rsid w:val="00256E05"/>
    <w:rsid w:val="0029715D"/>
    <w:rsid w:val="002C7C49"/>
    <w:rsid w:val="002F35DD"/>
    <w:rsid w:val="0036224E"/>
    <w:rsid w:val="0040233B"/>
    <w:rsid w:val="004C5F20"/>
    <w:rsid w:val="004D0355"/>
    <w:rsid w:val="004E6224"/>
    <w:rsid w:val="005D2581"/>
    <w:rsid w:val="00617740"/>
    <w:rsid w:val="006C60E6"/>
    <w:rsid w:val="00764925"/>
    <w:rsid w:val="0089710E"/>
    <w:rsid w:val="00A74E15"/>
    <w:rsid w:val="00AF0BB0"/>
    <w:rsid w:val="00C55D85"/>
    <w:rsid w:val="00CD50FD"/>
    <w:rsid w:val="00D20DA9"/>
    <w:rsid w:val="00D26A79"/>
    <w:rsid w:val="00DA3E49"/>
    <w:rsid w:val="00DD5C35"/>
    <w:rsid w:val="00EA03EF"/>
    <w:rsid w:val="00F316AD"/>
    <w:rsid w:val="00F6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661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ListParagraph">
    <w:name w:val="List Paragraph"/>
    <w:basedOn w:val="Normal"/>
    <w:uiPriority w:val="34"/>
    <w:semiHidden/>
    <w:qFormat/>
    <w:rsid w:val="00DA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36490BAD29465FA8D8D64ED4BE6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A0FCC-3B4B-484D-A6EA-C24F21E65FCC}"/>
      </w:docPartPr>
      <w:docPartBody>
        <w:p w:rsidR="009C30D4" w:rsidRDefault="00186DC1">
          <w:pPr>
            <w:pStyle w:val="AF36490BAD29465FA8D8D64ED4BE642C"/>
          </w:pPr>
          <w:r w:rsidRPr="001700F2">
            <w:t>OBJECTIVE</w:t>
          </w:r>
        </w:p>
      </w:docPartBody>
    </w:docPart>
    <w:docPart>
      <w:docPartPr>
        <w:name w:val="2BDD96BCE3CA4887A4CE1ED49E327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344DF-A7F7-4C65-ABBA-5CB7190ED86C}"/>
      </w:docPartPr>
      <w:docPartBody>
        <w:p w:rsidR="009C30D4" w:rsidRDefault="00186DC1">
          <w:pPr>
            <w:pStyle w:val="2BDD96BCE3CA4887A4CE1ED49E32796D"/>
          </w:pPr>
          <w:r w:rsidRPr="001700F2">
            <w:t>EDUCATION</w:t>
          </w:r>
        </w:p>
      </w:docPartBody>
    </w:docPart>
    <w:docPart>
      <w:docPartPr>
        <w:name w:val="DC2DC861780C40E29054C77F3FC82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10BFD-AEE2-4CC5-9BD8-E740041552BE}"/>
      </w:docPartPr>
      <w:docPartBody>
        <w:p w:rsidR="009C30D4" w:rsidRDefault="00186DC1">
          <w:pPr>
            <w:pStyle w:val="DC2DC861780C40E29054C77F3FC82B0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ED7E4A77D65C48399454079326403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97057-9CD5-4CFC-8682-AEC3A4470DEA}"/>
      </w:docPartPr>
      <w:docPartBody>
        <w:p w:rsidR="009C30D4" w:rsidRDefault="00186DC1">
          <w:pPr>
            <w:pStyle w:val="ED7E4A77D65C48399454079326403483"/>
          </w:pPr>
          <w:r w:rsidRPr="001700F2">
            <w:t>EXPERIENCE</w:t>
          </w:r>
        </w:p>
      </w:docPartBody>
    </w:docPart>
    <w:docPart>
      <w:docPartPr>
        <w:name w:val="348B63C2F721460F8EFFA46C7F6F8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C0A3E-5719-4A61-91E2-0765E4A3E53B}"/>
      </w:docPartPr>
      <w:docPartBody>
        <w:p w:rsidR="009C30D4" w:rsidRDefault="00186DC1">
          <w:pPr>
            <w:pStyle w:val="348B63C2F721460F8EFFA46C7F6F8140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C1"/>
    <w:rsid w:val="00186DC1"/>
    <w:rsid w:val="00777E9F"/>
    <w:rsid w:val="009C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7AF8C0A5A744AD9DDAEE52C837E104">
    <w:name w:val="847AF8C0A5A744AD9DDAEE52C837E104"/>
  </w:style>
  <w:style w:type="paragraph" w:customStyle="1" w:styleId="3DFE111B634749B7A7B92D3F5E9A2E15">
    <w:name w:val="3DFE111B634749B7A7B92D3F5E9A2E15"/>
  </w:style>
  <w:style w:type="paragraph" w:customStyle="1" w:styleId="8BCF13BE3D8B464A980AB5187453C07D">
    <w:name w:val="8BCF13BE3D8B464A980AB5187453C07D"/>
  </w:style>
  <w:style w:type="paragraph" w:customStyle="1" w:styleId="A9B03E3F6F2F41ADBB2B4A408B846898">
    <w:name w:val="A9B03E3F6F2F41ADBB2B4A408B846898"/>
  </w:style>
  <w:style w:type="paragraph" w:customStyle="1" w:styleId="6BD4688B07754B338ACEDAED37988004">
    <w:name w:val="6BD4688B07754B338ACEDAED37988004"/>
  </w:style>
  <w:style w:type="paragraph" w:customStyle="1" w:styleId="75DEB274B8634378AC9671697608B3C9">
    <w:name w:val="75DEB274B8634378AC9671697608B3C9"/>
  </w:style>
  <w:style w:type="paragraph" w:customStyle="1" w:styleId="AF36490BAD29465FA8D8D64ED4BE642C">
    <w:name w:val="AF36490BAD29465FA8D8D64ED4BE642C"/>
  </w:style>
  <w:style w:type="paragraph" w:customStyle="1" w:styleId="109BC4CE9535492796D4BAB096FF2C2B">
    <w:name w:val="109BC4CE9535492796D4BAB096FF2C2B"/>
  </w:style>
  <w:style w:type="paragraph" w:customStyle="1" w:styleId="2BDD96BCE3CA4887A4CE1ED49E32796D">
    <w:name w:val="2BDD96BCE3CA4887A4CE1ED49E32796D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DC2DC861780C40E29054C77F3FC82B0A">
    <w:name w:val="DC2DC861780C40E29054C77F3FC82B0A"/>
  </w:style>
  <w:style w:type="paragraph" w:customStyle="1" w:styleId="ED7E4A77D65C48399454079326403483">
    <w:name w:val="ED7E4A77D65C48399454079326403483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8A2D3AB2D84A4FF787CD8CA1B5E866B2">
    <w:name w:val="8A2D3AB2D84A4FF787CD8CA1B5E866B2"/>
  </w:style>
  <w:style w:type="paragraph" w:customStyle="1" w:styleId="A6E022BA34A243E1AF1C9C439692DE62">
    <w:name w:val="A6E022BA34A243E1AF1C9C439692DE62"/>
  </w:style>
  <w:style w:type="paragraph" w:customStyle="1" w:styleId="818C28B6062E469498F231E0CF6FE5B8">
    <w:name w:val="818C28B6062E469498F231E0CF6FE5B8"/>
  </w:style>
  <w:style w:type="paragraph" w:customStyle="1" w:styleId="3B2C4EB2FD674046855D1F3637698370">
    <w:name w:val="3B2C4EB2FD674046855D1F3637698370"/>
  </w:style>
  <w:style w:type="paragraph" w:customStyle="1" w:styleId="5D23518FCA1E49838B470DBCA52D23FB">
    <w:name w:val="5D23518FCA1E49838B470DBCA52D23FB"/>
  </w:style>
  <w:style w:type="paragraph" w:customStyle="1" w:styleId="05420A8C6F084620B7AC8F6D1AD77B2C">
    <w:name w:val="05420A8C6F084620B7AC8F6D1AD77B2C"/>
  </w:style>
  <w:style w:type="paragraph" w:customStyle="1" w:styleId="2BF00070E4A646728666B056C42AF344">
    <w:name w:val="2BF00070E4A646728666B056C42AF344"/>
  </w:style>
  <w:style w:type="paragraph" w:customStyle="1" w:styleId="3FA9661529E549A1AFDA04D1A95714F3">
    <w:name w:val="3FA9661529E549A1AFDA04D1A95714F3"/>
  </w:style>
  <w:style w:type="paragraph" w:customStyle="1" w:styleId="5A10A78431264CDFAE85B393D8A6ABC2">
    <w:name w:val="5A10A78431264CDFAE85B393D8A6ABC2"/>
  </w:style>
  <w:style w:type="paragraph" w:customStyle="1" w:styleId="CE04E300AB234E61B60AC81D9A0C6384">
    <w:name w:val="CE04E300AB234E61B60AC81D9A0C6384"/>
  </w:style>
  <w:style w:type="paragraph" w:customStyle="1" w:styleId="7E964FD5690D42DE81ABB3F5B258CE86">
    <w:name w:val="7E964FD5690D42DE81ABB3F5B258CE86"/>
  </w:style>
  <w:style w:type="paragraph" w:customStyle="1" w:styleId="7F241A420C724F2A90A0E7AED091C3AB">
    <w:name w:val="7F241A420C724F2A90A0E7AED091C3AB"/>
  </w:style>
  <w:style w:type="paragraph" w:customStyle="1" w:styleId="3D40E5C4588F49D18FF7077FCEA3B3D2">
    <w:name w:val="3D40E5C4588F49D18FF7077FCEA3B3D2"/>
  </w:style>
  <w:style w:type="paragraph" w:customStyle="1" w:styleId="DD9D768EC6444DEA9ACDD495FBDBBA0C">
    <w:name w:val="DD9D768EC6444DEA9ACDD495FBDBBA0C"/>
  </w:style>
  <w:style w:type="paragraph" w:customStyle="1" w:styleId="F62A1DDEA90645D58BE8132655989E9A">
    <w:name w:val="F62A1DDEA90645D58BE8132655989E9A"/>
  </w:style>
  <w:style w:type="paragraph" w:customStyle="1" w:styleId="348B63C2F721460F8EFFA46C7F6F8140">
    <w:name w:val="348B63C2F721460F8EFFA46C7F6F8140"/>
  </w:style>
  <w:style w:type="paragraph" w:customStyle="1" w:styleId="B2A78E3352A84A11BDF2D34B0B1EDEBB">
    <w:name w:val="B2A78E3352A84A11BDF2D34B0B1EDEBB"/>
  </w:style>
  <w:style w:type="paragraph" w:customStyle="1" w:styleId="C8B97CDB00FF4034840CD464F6152DEA">
    <w:name w:val="C8B97CDB00FF4034840CD464F6152DEA"/>
  </w:style>
  <w:style w:type="paragraph" w:customStyle="1" w:styleId="0ACBFEC25870463F8B351B7EC61C7E00">
    <w:name w:val="0ACBFEC25870463F8B351B7EC61C7E00"/>
  </w:style>
  <w:style w:type="paragraph" w:customStyle="1" w:styleId="D62CA3246290449BA4DD2A2768C2771C">
    <w:name w:val="D62CA3246290449BA4DD2A2768C2771C"/>
  </w:style>
  <w:style w:type="paragraph" w:customStyle="1" w:styleId="90B50D6BAE3346CEA1F903008028121D">
    <w:name w:val="90B50D6BAE3346CEA1F903008028121D"/>
  </w:style>
  <w:style w:type="paragraph" w:customStyle="1" w:styleId="2B7C612E52C0489A9FFD7A59AEBAF614">
    <w:name w:val="2B7C612E52C0489A9FFD7A59AEBAF614"/>
  </w:style>
  <w:style w:type="paragraph" w:customStyle="1" w:styleId="B128AC4956EE4CEC9CD8488110ABAEC3">
    <w:name w:val="B128AC4956EE4CEC9CD8488110ABAE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2020-06-13T03:18:00Z</dcterms:created>
  <dcterms:modified xsi:type="dcterms:W3CDTF">2020-06-14T22:40:00Z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